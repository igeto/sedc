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448C16D4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BDA4FDB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051E368" wp14:editId="208DDCE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82FD585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E0472F74CE0F434BBD1F6CFA3B4F428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B0717">
                  <w:t>c</w:t>
                </w:r>
                <w:r w:rsidR="00F56059">
                  <w:t>v</w:t>
                </w:r>
              </w:sdtContent>
            </w:sdt>
          </w:p>
          <w:p w14:paraId="513649F1" w14:textId="77777777" w:rsidR="00A50939" w:rsidRPr="00906BEE" w:rsidRDefault="00B46E9F" w:rsidP="007569C1">
            <w:pPr>
              <w:pStyle w:val="Heading3"/>
            </w:pPr>
            <w:r>
              <w:t>about me</w:t>
            </w:r>
          </w:p>
          <w:p w14:paraId="2ABF8409" w14:textId="77777777" w:rsidR="00B46E9F" w:rsidRPr="00B46E9F" w:rsidRDefault="00B46E9F" w:rsidP="00B46E9F">
            <w:pPr>
              <w:pStyle w:val="NormalWeb"/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Organized and self-</w:t>
            </w:r>
            <w:r w:rsidRPr="00B46E9F">
              <w:rPr>
                <w:rFonts w:eastAsia="Times New Roman"/>
              </w:rPr>
              <w:t xml:space="preserve">driven person who likes </w:t>
            </w:r>
            <w:proofErr w:type="gramStart"/>
            <w:r w:rsidRPr="00B46E9F">
              <w:rPr>
                <w:rFonts w:eastAsia="Times New Roman"/>
              </w:rPr>
              <w:t>being challenged</w:t>
            </w:r>
            <w:proofErr w:type="gramEnd"/>
            <w:r w:rsidRPr="00B46E9F">
              <w:rPr>
                <w:rFonts w:eastAsia="Times New Roman"/>
              </w:rPr>
              <w:t>. I am hard working and diligent. Characteristics I show are responsibility, loyalty, competitiveness!</w:t>
            </w:r>
          </w:p>
          <w:p w14:paraId="10390CD0" w14:textId="77777777" w:rsidR="00B46E9F" w:rsidRPr="00B46E9F" w:rsidRDefault="00B46E9F" w:rsidP="00B46E9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9F">
              <w:rPr>
                <w:rFonts w:ascii="Times New Roman" w:eastAsia="Times New Roman" w:hAnsi="Times New Roman" w:cs="Times New Roman"/>
                <w:sz w:val="24"/>
                <w:szCs w:val="24"/>
              </w:rPr>
              <w:t>I am ambitious and willing to learn, able to work individua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B46E9F">
              <w:rPr>
                <w:rFonts w:ascii="Times New Roman" w:eastAsia="Times New Roman" w:hAnsi="Times New Roman" w:cs="Times New Roman"/>
                <w:sz w:val="24"/>
                <w:szCs w:val="24"/>
              </w:rPr>
              <w:t>ly as well as a part of a team, I am easy to communicate with and enthusiastic about new experiences!</w:t>
            </w:r>
          </w:p>
          <w:p w14:paraId="77AD3C3C" w14:textId="77777777" w:rsidR="002C2CDD" w:rsidRPr="00906BEE" w:rsidRDefault="002C2CDD" w:rsidP="007569C1"/>
          <w:p w14:paraId="4BECBE3C" w14:textId="77777777" w:rsidR="002C2CDD" w:rsidRPr="00906BEE" w:rsidRDefault="00DF190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1CC44E04B8DD480E82AD80391D4123F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544AE820" w14:textId="77777777" w:rsidR="00F56059" w:rsidRDefault="00F56059" w:rsidP="00B46E9F">
            <w:r>
              <w:t>Good knowledge of:</w:t>
            </w:r>
          </w:p>
          <w:p w14:paraId="58B7F5C8" w14:textId="77777777" w:rsidR="00F56059" w:rsidRDefault="00F56059" w:rsidP="00B46E9F">
            <w:r>
              <w:t>HT</w:t>
            </w:r>
            <w:r w:rsidR="00B46E9F">
              <w:t>ML5, CSS3, JavaScript, Bootstrap, jQuery</w:t>
            </w:r>
          </w:p>
          <w:p w14:paraId="245CD18D" w14:textId="77777777" w:rsidR="00F56059" w:rsidRDefault="00F56059" w:rsidP="00B46E9F">
            <w:r>
              <w:t>Basic knowledge of:</w:t>
            </w:r>
          </w:p>
          <w:p w14:paraId="17DFC42C" w14:textId="77777777" w:rsidR="00F56059" w:rsidRDefault="00F56059" w:rsidP="00B46E9F">
            <w:r>
              <w:t>PHP, Java</w:t>
            </w:r>
          </w:p>
          <w:p w14:paraId="7E759D6E" w14:textId="77777777" w:rsidR="00F56059" w:rsidRPr="00906BEE" w:rsidRDefault="00F56059" w:rsidP="00B46E9F">
            <w:r>
              <w:t xml:space="preserve">Currently learning C# and .NET technologies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791F9C1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1256FD0" w14:textId="77777777" w:rsidR="00C612DA" w:rsidRPr="00906BEE" w:rsidRDefault="00DF190A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BB64E4DE5484CF6AAAD8E309E4CAAF4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B46E9F">
                        <w:t>igor mitkovski</w:t>
                      </w:r>
                    </w:sdtContent>
                  </w:sdt>
                </w:p>
                <w:p w14:paraId="143F32F1" w14:textId="77777777" w:rsidR="00906BEE" w:rsidRPr="00906BEE" w:rsidRDefault="00DF190A" w:rsidP="00B46E9F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A365C40E836448EA900A2FBCA2CE2DF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B0717">
                        <w:t>web develper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607C06478E88427D8CCE847079F3410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46E9F">
                        <w:t>junior accountant</w:t>
                      </w:r>
                    </w:sdtContent>
                  </w:sdt>
                </w:p>
              </w:tc>
            </w:tr>
          </w:tbl>
          <w:p w14:paraId="16273AEB" w14:textId="77777777" w:rsidR="002C2CDD" w:rsidRPr="00906BEE" w:rsidRDefault="00DF190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6ED29C8492E04E0EA313EBC6BC28ABD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A0C0469" w14:textId="77777777" w:rsidR="002C2CDD" w:rsidRPr="00906BEE" w:rsidRDefault="00B46E9F" w:rsidP="007569C1">
            <w:pPr>
              <w:pStyle w:val="Heading4"/>
            </w:pPr>
            <w:r>
              <w:t>LENBIL dooel</w:t>
            </w:r>
            <w:r w:rsidR="002C2CDD" w:rsidRPr="00906BEE">
              <w:t xml:space="preserve"> • </w:t>
            </w:r>
            <w:r>
              <w:t>accounting company</w:t>
            </w:r>
            <w:r w:rsidR="002C2CDD" w:rsidRPr="00906BEE">
              <w:t xml:space="preserve"> • </w:t>
            </w:r>
            <w:r>
              <w:t>01.05.2010</w:t>
            </w:r>
            <w:r w:rsidR="00F47E97" w:rsidRPr="00906BEE">
              <w:t xml:space="preserve"> – </w:t>
            </w:r>
            <w:r>
              <w:t>27.12.2016</w:t>
            </w:r>
          </w:p>
          <w:p w14:paraId="3A123571" w14:textId="77777777" w:rsidR="002C2CDD" w:rsidRPr="00906BEE" w:rsidRDefault="00B46E9F" w:rsidP="00B46E9F">
            <w:r w:rsidRPr="00B46E9F">
              <w:t>Certified junior accountant working on tasks like calculating salaries for employees, calculating taxes for other companies as well as preparing documentation needed for founding a new company or making changes to an existing one</w:t>
            </w:r>
          </w:p>
          <w:p w14:paraId="67990F48" w14:textId="77777777" w:rsidR="002C2CDD" w:rsidRPr="00906BEE" w:rsidRDefault="00DF190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079C36D3CD342D1B34E09A104365FF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75EC382F" w14:textId="77777777" w:rsidR="002C2CDD" w:rsidRPr="00906BEE" w:rsidRDefault="00B46E9F" w:rsidP="007569C1">
            <w:pPr>
              <w:pStyle w:val="Heading4"/>
            </w:pPr>
            <w:r>
              <w:t>Full stack web developer</w:t>
            </w:r>
            <w:r w:rsidR="002C2CDD" w:rsidRPr="00906BEE">
              <w:t xml:space="preserve"> • </w:t>
            </w:r>
            <w:r>
              <w:t>17.10.2016 -</w:t>
            </w:r>
            <w:r w:rsidR="002C2CDD" w:rsidRPr="00906BEE">
              <w:t xml:space="preserve"> • </w:t>
            </w:r>
            <w:r>
              <w:t>SEDC academy</w:t>
            </w:r>
          </w:p>
          <w:p w14:paraId="02346D05" w14:textId="77777777" w:rsidR="002C2CDD" w:rsidRPr="00906BEE" w:rsidRDefault="002C2CDD" w:rsidP="007569C1"/>
          <w:p w14:paraId="30471BBB" w14:textId="77777777" w:rsidR="002C2CDD" w:rsidRPr="00906BEE" w:rsidRDefault="00B46E9F" w:rsidP="007569C1">
            <w:pPr>
              <w:pStyle w:val="Heading4"/>
            </w:pPr>
            <w:r>
              <w:t>2001 - 2006</w:t>
            </w:r>
            <w:r w:rsidR="002C2CDD" w:rsidRPr="00906BEE">
              <w:t xml:space="preserve"> • </w:t>
            </w:r>
            <w:r>
              <w:t>dsu taki daskalo</w:t>
            </w:r>
          </w:p>
          <w:p w14:paraId="32FF9048" w14:textId="77777777" w:rsidR="002C2CDD" w:rsidRPr="00906BEE" w:rsidRDefault="00B46E9F" w:rsidP="007569C1">
            <w:r>
              <w:t>Art and languages major</w:t>
            </w:r>
          </w:p>
          <w:p w14:paraId="114EDF3E" w14:textId="77777777" w:rsidR="002C2CDD" w:rsidRPr="00906BEE" w:rsidRDefault="00DF190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09F60C303CD147B08CB1D3C556AC212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19D71322" w14:textId="77777777" w:rsidR="00B46E9F" w:rsidRDefault="00B46E9F" w:rsidP="008B0717">
            <w:pPr>
              <w:pStyle w:val="ListParagraph"/>
              <w:numPr>
                <w:ilvl w:val="0"/>
                <w:numId w:val="11"/>
              </w:numPr>
            </w:pPr>
            <w:r>
              <w:t>One month EVS in Metz, France.</w:t>
            </w:r>
          </w:p>
          <w:p w14:paraId="6B05CF5F" w14:textId="77777777" w:rsidR="00B46E9F" w:rsidRDefault="00B46E9F" w:rsidP="008B0717">
            <w:pPr>
              <w:pStyle w:val="ListParagraph"/>
              <w:numPr>
                <w:ilvl w:val="0"/>
                <w:numId w:val="11"/>
              </w:numPr>
            </w:pPr>
            <w:r w:rsidRPr="00B46E9F">
              <w:t>Youth exchange for cultural and traditional differences in Luxembourg</w:t>
            </w:r>
            <w:r>
              <w:t>.</w:t>
            </w:r>
          </w:p>
          <w:p w14:paraId="58F16F6A" w14:textId="77777777" w:rsidR="008B0717" w:rsidRDefault="008B0717" w:rsidP="008B0717">
            <w:pPr>
              <w:pStyle w:val="ListParagraph"/>
              <w:numPr>
                <w:ilvl w:val="0"/>
                <w:numId w:val="11"/>
              </w:numPr>
            </w:pPr>
            <w:r w:rsidRPr="008B0717">
              <w:t>Youth exchange for journalism and media in Istanbul, Turkey</w:t>
            </w:r>
            <w:r>
              <w:t>.</w:t>
            </w:r>
          </w:p>
          <w:p w14:paraId="414C11BF" w14:textId="77777777" w:rsidR="008B0717" w:rsidRDefault="008B0717" w:rsidP="008B0717">
            <w:pPr>
              <w:pStyle w:val="ListParagraph"/>
              <w:numPr>
                <w:ilvl w:val="0"/>
                <w:numId w:val="11"/>
              </w:numPr>
            </w:pPr>
            <w:r w:rsidRPr="008B0717">
              <w:t>Youth seminar in Metz, France</w:t>
            </w:r>
          </w:p>
          <w:p w14:paraId="1E5196DE" w14:textId="77777777" w:rsidR="008B0717" w:rsidRDefault="008B0717" w:rsidP="008B0717">
            <w:pPr>
              <w:pStyle w:val="ListParagraph"/>
              <w:numPr>
                <w:ilvl w:val="0"/>
                <w:numId w:val="11"/>
              </w:numPr>
            </w:pPr>
            <w:r w:rsidRPr="008B0717">
              <w:t xml:space="preserve">Youth exchange in </w:t>
            </w:r>
            <w:proofErr w:type="spellStart"/>
            <w:r w:rsidRPr="008B0717">
              <w:t>Nevsehir</w:t>
            </w:r>
            <w:proofErr w:type="spellEnd"/>
            <w:r w:rsidRPr="008B0717">
              <w:t>, Turkey</w:t>
            </w:r>
          </w:p>
          <w:p w14:paraId="3B158B41" w14:textId="77777777" w:rsidR="008B0717" w:rsidRPr="00906BEE" w:rsidRDefault="008B0717" w:rsidP="00F56059">
            <w:pPr>
              <w:pStyle w:val="ListParagraph"/>
              <w:numPr>
                <w:ilvl w:val="0"/>
                <w:numId w:val="11"/>
              </w:numPr>
            </w:pPr>
            <w:r>
              <w:t>Youth exchange in Malaga, Spain</w:t>
            </w:r>
          </w:p>
        </w:tc>
      </w:tr>
    </w:tbl>
    <w:p w14:paraId="4D54912A" w14:textId="77777777" w:rsidR="00290AAA" w:rsidRDefault="00290AAA" w:rsidP="00DF190A">
      <w:pPr>
        <w:pStyle w:val="NoSpacing"/>
      </w:pPr>
      <w:bookmarkStart w:id="0" w:name="_GoBack"/>
      <w:bookmarkEnd w:id="0"/>
    </w:p>
    <w:sectPr w:rsidR="00290AAA" w:rsidSect="00DF190A">
      <w:headerReference w:type="default" r:id="rId12"/>
      <w:footerReference w:type="default" r:id="rId13"/>
      <w:footerReference w:type="first" r:id="rId14"/>
      <w:pgSz w:w="12240" w:h="15840" w:code="1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FA28E" w14:textId="77777777" w:rsidR="00B46E9F" w:rsidRDefault="00B46E9F" w:rsidP="00713050">
      <w:pPr>
        <w:spacing w:line="240" w:lineRule="auto"/>
      </w:pPr>
      <w:r>
        <w:separator/>
      </w:r>
    </w:p>
  </w:endnote>
  <w:endnote w:type="continuationSeparator" w:id="0">
    <w:p w14:paraId="45BAE65D" w14:textId="77777777" w:rsidR="00B46E9F" w:rsidRDefault="00B46E9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9A3A4" w14:textId="2D9EC7AC" w:rsidR="00C2098A" w:rsidRPr="00DF190A" w:rsidRDefault="00C2098A" w:rsidP="00DF190A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73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913"/>
      <w:gridCol w:w="2845"/>
    </w:tblGrid>
    <w:tr w:rsidR="008B0717" w14:paraId="25740B5A" w14:textId="77777777" w:rsidTr="00F56059">
      <w:trPr>
        <w:trHeight w:val="571"/>
      </w:trPr>
      <w:tc>
        <w:tcPr>
          <w:tcW w:w="291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189914" w14:textId="77777777" w:rsidR="008B0717" w:rsidRDefault="008B0717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03C8C1D" wp14:editId="7DD7FF4F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3" y="245844"/>
                                <a:chExt cx="727861" cy="434725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3" y="471540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EBBEB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LmtoiEQIAAAXOQAADgAAAAAA&#10;AAAAAAAAAAAuAgAAZHJzL2Uyb0RvYy54bWxQSwECLQAUAAYACAAAACEAaEcb0NgAAAADAQAADwAA&#10;AAAAAAAAAAAAAACeCgAAZHJzL2Rvd25yZXYueG1sUEsFBgAAAAAEAAQA8wAAAKM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8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B54DBC" w14:textId="77777777" w:rsidR="008B0717" w:rsidRDefault="008B0717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6A848A" wp14:editId="2B6B924D">
                    <wp:extent cx="329184" cy="329184"/>
                    <wp:effectExtent l="0" t="0" r="23495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7279B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8B0717" w14:paraId="14C17445" w14:textId="77777777" w:rsidTr="00F56059">
      <w:trPr>
        <w:trHeight w:val="793"/>
      </w:trPr>
      <w:tc>
        <w:tcPr>
          <w:tcW w:w="2913" w:type="dxa"/>
          <w:tcMar>
            <w:top w:w="144" w:type="dxa"/>
            <w:left w:w="115" w:type="dxa"/>
            <w:right w:w="115" w:type="dxa"/>
          </w:tcMar>
        </w:tcPr>
        <w:p w14:paraId="6FE43E74" w14:textId="77777777" w:rsidR="008B0717" w:rsidRPr="00CA3DF1" w:rsidRDefault="008B0717" w:rsidP="008B0717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BDB1702D8FB7469CAC3D5A179AA77DC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Pr="008B0717">
                <w:rPr>
                  <w:caps w:val="0"/>
                </w:rPr>
                <w:t>Igor.mitkovski@gmail.com</w:t>
              </w:r>
            </w:sdtContent>
          </w:sdt>
        </w:p>
      </w:tc>
      <w:tc>
        <w:tcPr>
          <w:tcW w:w="2845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662F9EDD65954A3F9D05DA173A6922D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223CE247" w14:textId="77777777" w:rsidR="008B0717" w:rsidRPr="00C2098A" w:rsidRDefault="008B0717" w:rsidP="008B0717">
              <w:pPr>
                <w:pStyle w:val="Footer"/>
              </w:pPr>
              <w:r>
                <w:t>072 276 425</w:t>
              </w:r>
            </w:p>
          </w:sdtContent>
        </w:sdt>
      </w:tc>
    </w:tr>
  </w:tbl>
  <w:p w14:paraId="5C963090" w14:textId="77777777" w:rsidR="00217980" w:rsidRDefault="00217980" w:rsidP="00DF190A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056C2" w14:textId="77777777" w:rsidR="00B46E9F" w:rsidRDefault="00B46E9F" w:rsidP="00713050">
      <w:pPr>
        <w:spacing w:line="240" w:lineRule="auto"/>
      </w:pPr>
      <w:r>
        <w:separator/>
      </w:r>
    </w:p>
  </w:footnote>
  <w:footnote w:type="continuationSeparator" w:id="0">
    <w:p w14:paraId="3AC145A4" w14:textId="77777777" w:rsidR="00B46E9F" w:rsidRDefault="00B46E9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2"/>
      <w:gridCol w:w="6728"/>
    </w:tblGrid>
    <w:tr w:rsidR="001A5CA9" w:rsidRPr="00F207C0" w14:paraId="5EEFEA68" w14:textId="77777777" w:rsidTr="008B0717">
      <w:trPr>
        <w:trHeight w:hRule="exact" w:val="285"/>
      </w:trPr>
      <w:tc>
        <w:tcPr>
          <w:tcW w:w="3782" w:type="dxa"/>
          <w:tcMar>
            <w:top w:w="821" w:type="dxa"/>
            <w:right w:w="720" w:type="dxa"/>
          </w:tcMar>
        </w:tcPr>
        <w:p w14:paraId="41F7D5AB" w14:textId="77777777" w:rsidR="001A5CA9" w:rsidRPr="00F207C0" w:rsidRDefault="001A5CA9" w:rsidP="008B0717">
          <w:pPr>
            <w:pStyle w:val="Initials"/>
          </w:pPr>
        </w:p>
      </w:tc>
      <w:tc>
        <w:tcPr>
          <w:tcW w:w="6728" w:type="dxa"/>
          <w:tcMar>
            <w:top w:w="821" w:type="dxa"/>
            <w:left w:w="0" w:type="dxa"/>
          </w:tcMar>
        </w:tcPr>
        <w:p w14:paraId="5BCCE812" w14:textId="77777777" w:rsidR="001A5CA9" w:rsidRPr="00F207C0" w:rsidRDefault="001A5CA9" w:rsidP="001A5CA9"/>
      </w:tc>
    </w:tr>
  </w:tbl>
  <w:p w14:paraId="350078E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E0421"/>
    <w:multiLevelType w:val="hybridMultilevel"/>
    <w:tmpl w:val="0FF22580"/>
    <w:lvl w:ilvl="0" w:tplc="9724CC1E">
      <w:start w:val="2001"/>
      <w:numFmt w:val="bullet"/>
      <w:lvlText w:val="-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D43A09"/>
    <w:multiLevelType w:val="hybridMultilevel"/>
    <w:tmpl w:val="D32C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9F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B071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46E9F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3CF6"/>
    <w:rsid w:val="00DD6416"/>
    <w:rsid w:val="00DE239E"/>
    <w:rsid w:val="00DF190A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56059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DFBCD"/>
  <w15:chartTrackingRefBased/>
  <w15:docId w15:val="{EBF5AC9F-2FD6-475A-BDC2-59724E21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7861">
              <w:marLeft w:val="1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m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472F74CE0F434BBD1F6CFA3B4F4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88B44-502E-4A59-884F-E80F15ED6AFB}"/>
      </w:docPartPr>
      <w:docPartBody>
        <w:p w:rsidR="00000000" w:rsidRDefault="00C9529C">
          <w:pPr>
            <w:pStyle w:val="E0472F74CE0F434BBD1F6CFA3B4F4287"/>
          </w:pPr>
          <w:r w:rsidRPr="00906BEE">
            <w:t>YN</w:t>
          </w:r>
        </w:p>
      </w:docPartBody>
    </w:docPart>
    <w:docPart>
      <w:docPartPr>
        <w:name w:val="1CC44E04B8DD480E82AD80391D412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C5EF-9DC7-4AE0-B43C-5D1D6EE5308E}"/>
      </w:docPartPr>
      <w:docPartBody>
        <w:p w:rsidR="00000000" w:rsidRDefault="00C9529C">
          <w:pPr>
            <w:pStyle w:val="1CC44E04B8DD480E82AD80391D4123F4"/>
          </w:pPr>
          <w:r w:rsidRPr="00906BEE">
            <w:t>Skills</w:t>
          </w:r>
        </w:p>
      </w:docPartBody>
    </w:docPart>
    <w:docPart>
      <w:docPartPr>
        <w:name w:val="4BB64E4DE5484CF6AAAD8E309E4CA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C747F-0C9C-449F-9D57-B25BBE91B8C6}"/>
      </w:docPartPr>
      <w:docPartBody>
        <w:p w:rsidR="00000000" w:rsidRDefault="00C9529C">
          <w:pPr>
            <w:pStyle w:val="4BB64E4DE5484CF6AAAD8E309E4CAAF4"/>
          </w:pPr>
          <w:r>
            <w:t>Your name</w:t>
          </w:r>
        </w:p>
      </w:docPartBody>
    </w:docPart>
    <w:docPart>
      <w:docPartPr>
        <w:name w:val="A365C40E836448EA900A2FBCA2CE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C47A-6470-4CD3-BA83-F0B917923C07}"/>
      </w:docPartPr>
      <w:docPartBody>
        <w:p w:rsidR="00000000" w:rsidRDefault="00C9529C">
          <w:pPr>
            <w:pStyle w:val="A365C40E836448EA900A2FBCA2CE2DFD"/>
          </w:pPr>
          <w:r w:rsidRPr="00906BEE">
            <w:t>Profession or Industry</w:t>
          </w:r>
        </w:p>
      </w:docPartBody>
    </w:docPart>
    <w:docPart>
      <w:docPartPr>
        <w:name w:val="607C06478E88427D8CCE847079F34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1FB94-BBE2-426A-97CA-A10A6D9F0524}"/>
      </w:docPartPr>
      <w:docPartBody>
        <w:p w:rsidR="00000000" w:rsidRDefault="00C9529C">
          <w:pPr>
            <w:pStyle w:val="607C06478E88427D8CCE847079F34103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6ED29C8492E04E0EA313EBC6BC28A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4B0C6-BDAE-4535-9CDC-B74AB3A1FC24}"/>
      </w:docPartPr>
      <w:docPartBody>
        <w:p w:rsidR="00000000" w:rsidRDefault="00C9529C">
          <w:pPr>
            <w:pStyle w:val="6ED29C8492E04E0EA313EBC6BC28ABDD"/>
          </w:pPr>
          <w:r w:rsidRPr="00906BEE">
            <w:t>Experience</w:t>
          </w:r>
        </w:p>
      </w:docPartBody>
    </w:docPart>
    <w:docPart>
      <w:docPartPr>
        <w:name w:val="B079C36D3CD342D1B34E09A10436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B84-6772-43FA-A9E2-98D92AAC2AAC}"/>
      </w:docPartPr>
      <w:docPartBody>
        <w:p w:rsidR="00000000" w:rsidRDefault="00C9529C">
          <w:pPr>
            <w:pStyle w:val="B079C36D3CD342D1B34E09A104365FFE"/>
          </w:pPr>
          <w:r w:rsidRPr="00906BEE">
            <w:t>Education</w:t>
          </w:r>
        </w:p>
      </w:docPartBody>
    </w:docPart>
    <w:docPart>
      <w:docPartPr>
        <w:name w:val="09F60C303CD147B08CB1D3C556AC2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32BB-DCAD-4536-A37F-CF3B27B5305F}"/>
      </w:docPartPr>
      <w:docPartBody>
        <w:p w:rsidR="00000000" w:rsidRDefault="00C9529C">
          <w:pPr>
            <w:pStyle w:val="09F60C303CD147B08CB1D3C556AC2120"/>
          </w:pPr>
          <w:r w:rsidRPr="00906BEE">
            <w:t>Volunteer Experience or Leadership</w:t>
          </w:r>
        </w:p>
      </w:docPartBody>
    </w:docPart>
    <w:docPart>
      <w:docPartPr>
        <w:name w:val="BDB1702D8FB7469CAC3D5A179AA77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4F091-AE4F-42F3-BE49-54DE4032F2B2}"/>
      </w:docPartPr>
      <w:docPartBody>
        <w:p w:rsidR="00000000" w:rsidRDefault="00C9529C" w:rsidP="00C9529C">
          <w:pPr>
            <w:pStyle w:val="BDB1702D8FB7469CAC3D5A179AA77DCE"/>
          </w:pPr>
          <w:r w:rsidRPr="00906BEE">
            <w:t>School</w:t>
          </w:r>
        </w:p>
      </w:docPartBody>
    </w:docPart>
    <w:docPart>
      <w:docPartPr>
        <w:name w:val="662F9EDD65954A3F9D05DA173A692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664F8-4DE8-4910-8ADA-E29B0709AF87}"/>
      </w:docPartPr>
      <w:docPartBody>
        <w:p w:rsidR="00000000" w:rsidRDefault="00C9529C" w:rsidP="00C9529C">
          <w:pPr>
            <w:pStyle w:val="662F9EDD65954A3F9D05DA173A6922D1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9C"/>
    <w:rsid w:val="00C9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472F74CE0F434BBD1F6CFA3B4F4287">
    <w:name w:val="E0472F74CE0F434BBD1F6CFA3B4F4287"/>
  </w:style>
  <w:style w:type="paragraph" w:customStyle="1" w:styleId="990D48179D464BCD99F0685B576C1AB4">
    <w:name w:val="990D48179D464BCD99F0685B576C1AB4"/>
  </w:style>
  <w:style w:type="paragraph" w:customStyle="1" w:styleId="B8EDD75633CE438A8A371F5FF02DAAA8">
    <w:name w:val="B8EDD75633CE438A8A371F5FF02DAAA8"/>
  </w:style>
  <w:style w:type="paragraph" w:customStyle="1" w:styleId="1CC44E04B8DD480E82AD80391D4123F4">
    <w:name w:val="1CC44E04B8DD480E82AD80391D4123F4"/>
  </w:style>
  <w:style w:type="paragraph" w:customStyle="1" w:styleId="EE9D3B86EA384AFBB1AF016D7965897A">
    <w:name w:val="EE9D3B86EA384AFBB1AF016D7965897A"/>
  </w:style>
  <w:style w:type="paragraph" w:customStyle="1" w:styleId="4BB64E4DE5484CF6AAAD8E309E4CAAF4">
    <w:name w:val="4BB64E4DE5484CF6AAAD8E309E4CAAF4"/>
  </w:style>
  <w:style w:type="paragraph" w:customStyle="1" w:styleId="A365C40E836448EA900A2FBCA2CE2DFD">
    <w:name w:val="A365C40E836448EA900A2FBCA2CE2DFD"/>
  </w:style>
  <w:style w:type="paragraph" w:customStyle="1" w:styleId="607C06478E88427D8CCE847079F34103">
    <w:name w:val="607C06478E88427D8CCE847079F34103"/>
  </w:style>
  <w:style w:type="paragraph" w:customStyle="1" w:styleId="6ED29C8492E04E0EA313EBC6BC28ABDD">
    <w:name w:val="6ED29C8492E04E0EA313EBC6BC28ABDD"/>
  </w:style>
  <w:style w:type="paragraph" w:customStyle="1" w:styleId="A23F988904FF499AB943BB68638B13DF">
    <w:name w:val="A23F988904FF499AB943BB68638B13DF"/>
  </w:style>
  <w:style w:type="paragraph" w:customStyle="1" w:styleId="8FD5059854074984B3C01498F7E72C73">
    <w:name w:val="8FD5059854074984B3C01498F7E72C73"/>
  </w:style>
  <w:style w:type="paragraph" w:customStyle="1" w:styleId="BF4EF9E61FBF48C4B1B11977E3DCFCA7">
    <w:name w:val="BF4EF9E61FBF48C4B1B11977E3DCFCA7"/>
  </w:style>
  <w:style w:type="paragraph" w:customStyle="1" w:styleId="E7CC473FF43D40C9B13173AE4BB7A482">
    <w:name w:val="E7CC473FF43D40C9B13173AE4BB7A482"/>
  </w:style>
  <w:style w:type="paragraph" w:customStyle="1" w:styleId="042AFE0CD3064A8DA777B0D9DF8D72FC">
    <w:name w:val="042AFE0CD3064A8DA777B0D9DF8D72FC"/>
  </w:style>
  <w:style w:type="paragraph" w:customStyle="1" w:styleId="205B9CD492624288A4F5F635A3C3F5DF">
    <w:name w:val="205B9CD492624288A4F5F635A3C3F5DF"/>
  </w:style>
  <w:style w:type="paragraph" w:customStyle="1" w:styleId="BBAC97C5DC8A493BB05333F0611631FC">
    <w:name w:val="BBAC97C5DC8A493BB05333F0611631FC"/>
  </w:style>
  <w:style w:type="paragraph" w:customStyle="1" w:styleId="4175DC3AEE804FA59A3F47451BBA5EB6">
    <w:name w:val="4175DC3AEE804FA59A3F47451BBA5EB6"/>
  </w:style>
  <w:style w:type="paragraph" w:customStyle="1" w:styleId="B382326C63864513B9E6936241CF87B3">
    <w:name w:val="B382326C63864513B9E6936241CF87B3"/>
  </w:style>
  <w:style w:type="paragraph" w:customStyle="1" w:styleId="B400322BD0604576B56B775DF2A3A487">
    <w:name w:val="B400322BD0604576B56B775DF2A3A487"/>
  </w:style>
  <w:style w:type="paragraph" w:customStyle="1" w:styleId="B079C36D3CD342D1B34E09A104365FFE">
    <w:name w:val="B079C36D3CD342D1B34E09A104365FFE"/>
  </w:style>
  <w:style w:type="paragraph" w:customStyle="1" w:styleId="D9A2CD52A395497AB7247F91BFE61BEF">
    <w:name w:val="D9A2CD52A395497AB7247F91BFE61BEF"/>
  </w:style>
  <w:style w:type="paragraph" w:customStyle="1" w:styleId="64B19ED10BC24BBFA5C3693D7636EE33">
    <w:name w:val="64B19ED10BC24BBFA5C3693D7636EE33"/>
  </w:style>
  <w:style w:type="paragraph" w:customStyle="1" w:styleId="518028333AE94C5EABDEA42A6E8A6223">
    <w:name w:val="518028333AE94C5EABDEA42A6E8A6223"/>
  </w:style>
  <w:style w:type="paragraph" w:customStyle="1" w:styleId="A0DDAC16208049FFA4902D27DF0B1F06">
    <w:name w:val="A0DDAC16208049FFA4902D27DF0B1F06"/>
  </w:style>
  <w:style w:type="paragraph" w:customStyle="1" w:styleId="AF591C9132EB4C0A9C797E6791F181A5">
    <w:name w:val="AF591C9132EB4C0A9C797E6791F181A5"/>
  </w:style>
  <w:style w:type="paragraph" w:customStyle="1" w:styleId="104F8DE3868C4B1F93A6A9D82844DD73">
    <w:name w:val="104F8DE3868C4B1F93A6A9D82844DD73"/>
  </w:style>
  <w:style w:type="paragraph" w:customStyle="1" w:styleId="97F2DAE4F37B485BA32E5D8FBE6F4824">
    <w:name w:val="97F2DAE4F37B485BA32E5D8FBE6F4824"/>
  </w:style>
  <w:style w:type="paragraph" w:customStyle="1" w:styleId="F751E8CB22FD44F88DE6FB010807B66F">
    <w:name w:val="F751E8CB22FD44F88DE6FB010807B66F"/>
  </w:style>
  <w:style w:type="paragraph" w:customStyle="1" w:styleId="09F60C303CD147B08CB1D3C556AC2120">
    <w:name w:val="09F60C303CD147B08CB1D3C556AC2120"/>
  </w:style>
  <w:style w:type="paragraph" w:customStyle="1" w:styleId="7EC68DAEC8B8486A8F0EBF06526EAB83">
    <w:name w:val="7EC68DAEC8B8486A8F0EBF06526EAB83"/>
  </w:style>
  <w:style w:type="paragraph" w:customStyle="1" w:styleId="90EF7CA6C6EC46228B1A7C650BB49989">
    <w:name w:val="90EF7CA6C6EC46228B1A7C650BB49989"/>
    <w:rsid w:val="00C9529C"/>
  </w:style>
  <w:style w:type="paragraph" w:customStyle="1" w:styleId="CDFEA33CC3C9426AAB7D79575C984888">
    <w:name w:val="CDFEA33CC3C9426AAB7D79575C984888"/>
    <w:rsid w:val="00C9529C"/>
  </w:style>
  <w:style w:type="paragraph" w:customStyle="1" w:styleId="C9BD2360AA4F4A4997DF5056416AD29B">
    <w:name w:val="C9BD2360AA4F4A4997DF5056416AD29B"/>
    <w:rsid w:val="00C9529C"/>
  </w:style>
  <w:style w:type="paragraph" w:customStyle="1" w:styleId="5104AD7D3FA94F0E997185C055C61C58">
    <w:name w:val="5104AD7D3FA94F0E997185C055C61C58"/>
    <w:rsid w:val="00C9529C"/>
  </w:style>
  <w:style w:type="paragraph" w:customStyle="1" w:styleId="9ADA1B14BDCD4B96B54FF1E297176D0B">
    <w:name w:val="9ADA1B14BDCD4B96B54FF1E297176D0B"/>
    <w:rsid w:val="00C9529C"/>
  </w:style>
  <w:style w:type="paragraph" w:customStyle="1" w:styleId="39EC1C8B91DE4111BAD2B126B5D04D23">
    <w:name w:val="39EC1C8B91DE4111BAD2B126B5D04D23"/>
    <w:rsid w:val="00C9529C"/>
  </w:style>
  <w:style w:type="paragraph" w:customStyle="1" w:styleId="FD346E497BF6496F8572FF676F176D3B">
    <w:name w:val="FD346E497BF6496F8572FF676F176D3B"/>
    <w:rsid w:val="00C9529C"/>
  </w:style>
  <w:style w:type="paragraph" w:customStyle="1" w:styleId="EB57A0302A96440DA8CB1EAAFAFB55D8">
    <w:name w:val="EB57A0302A96440DA8CB1EAAFAFB55D8"/>
    <w:rsid w:val="00C9529C"/>
  </w:style>
  <w:style w:type="paragraph" w:customStyle="1" w:styleId="9D1EF35F4D2F4E87AAF456B46EEB3971">
    <w:name w:val="9D1EF35F4D2F4E87AAF456B46EEB3971"/>
    <w:rsid w:val="00C9529C"/>
  </w:style>
  <w:style w:type="paragraph" w:customStyle="1" w:styleId="A777C12BED494A859AD1CEFBA9839538">
    <w:name w:val="A777C12BED494A859AD1CEFBA9839538"/>
    <w:rsid w:val="00C9529C"/>
  </w:style>
  <w:style w:type="paragraph" w:customStyle="1" w:styleId="D332DB190B124F558B2C8BD7906D219E">
    <w:name w:val="D332DB190B124F558B2C8BD7906D219E"/>
    <w:rsid w:val="00C9529C"/>
  </w:style>
  <w:style w:type="paragraph" w:customStyle="1" w:styleId="E5051625344048DC9244C2D684C20CD2">
    <w:name w:val="E5051625344048DC9244C2D684C20CD2"/>
    <w:rsid w:val="00C9529C"/>
  </w:style>
  <w:style w:type="paragraph" w:customStyle="1" w:styleId="5FD47C4BBDE04ED792035277D7B2C0E1">
    <w:name w:val="5FD47C4BBDE04ED792035277D7B2C0E1"/>
    <w:rsid w:val="00C9529C"/>
  </w:style>
  <w:style w:type="paragraph" w:customStyle="1" w:styleId="9B7FC00075F1453E841D3DA74CE2DFE7">
    <w:name w:val="9B7FC00075F1453E841D3DA74CE2DFE7"/>
    <w:rsid w:val="00C9529C"/>
  </w:style>
  <w:style w:type="paragraph" w:customStyle="1" w:styleId="5B09CF473775498B902945DE7B96853A">
    <w:name w:val="5B09CF473775498B902945DE7B96853A"/>
    <w:rsid w:val="00C9529C"/>
  </w:style>
  <w:style w:type="paragraph" w:customStyle="1" w:styleId="007542587F0244C4843620DCF66A648E">
    <w:name w:val="007542587F0244C4843620DCF66A648E"/>
    <w:rsid w:val="00C9529C"/>
  </w:style>
  <w:style w:type="paragraph" w:customStyle="1" w:styleId="BEF8C52F47434A8787E3318830B59C44">
    <w:name w:val="BEF8C52F47434A8787E3318830B59C44"/>
    <w:rsid w:val="00C9529C"/>
  </w:style>
  <w:style w:type="paragraph" w:customStyle="1" w:styleId="FBE0FC133E7741CBA18A69F0F4494182">
    <w:name w:val="FBE0FC133E7741CBA18A69F0F4494182"/>
    <w:rsid w:val="00C9529C"/>
  </w:style>
  <w:style w:type="paragraph" w:customStyle="1" w:styleId="FC4AB3A4AC954967AE4D503FBFAF9324">
    <w:name w:val="FC4AB3A4AC954967AE4D503FBFAF9324"/>
    <w:rsid w:val="00C9529C"/>
  </w:style>
  <w:style w:type="paragraph" w:customStyle="1" w:styleId="BDB1702D8FB7469CAC3D5A179AA77DCE">
    <w:name w:val="BDB1702D8FB7469CAC3D5A179AA77DCE"/>
    <w:rsid w:val="00C9529C"/>
  </w:style>
  <w:style w:type="paragraph" w:customStyle="1" w:styleId="662F9EDD65954A3F9D05DA173A6922D1">
    <w:name w:val="662F9EDD65954A3F9D05DA173A6922D1"/>
    <w:rsid w:val="00C95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w:rsidRDefault="00B46E9F"&gt;&lt;w:r&gt;&lt;w:t&gt;igor mitkovski&lt;/w:t&gt;&lt;/w:r&gt;&lt;/w:p&gt;&lt;w:sectPr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/>
  <Abstract/>
  <CompanyAddress/>
  <CompanyPhone>072 276 425</CompanyPhone>
  <CompanyFax/>
  <CompanyEmail>Igor.mitkovski@gmail.com</CompanyEmail>
</CoverPageProperties>
</file>

<file path=customXml/itemProps1.xml><?xml version="1.0" encoding="utf-8"?>
<ds:datastoreItem xmlns:ds="http://schemas.openxmlformats.org/officeDocument/2006/customXml" ds:itemID="{579E91E5-EA62-4524-829F-603ED2F09165}">
  <ds:schemaRefs>
    <ds:schemaRef ds:uri="40262f94-9f35-4ac3-9a90-690165a166b7"/>
    <ds:schemaRef ds:uri="a4f35948-e619-41b3-aa29-22878b09cfd2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develper</dc:subject>
  <dc:creator>Igor Mitkovski</dc:creator>
  <cp:keywords/>
  <dc:description>junior accountant</dc:description>
  <cp:lastModifiedBy>Igor Mitkovski</cp:lastModifiedBy>
  <cp:revision>2</cp:revision>
  <dcterms:created xsi:type="dcterms:W3CDTF">2017-02-21T14:24:00Z</dcterms:created>
  <dcterms:modified xsi:type="dcterms:W3CDTF">2017-02-21T14:50:00Z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